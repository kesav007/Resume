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83" w:rsidRDefault="009B5AC6" w:rsidP="00965D17">
      <w:pPr>
        <w:pStyle w:val="Title"/>
      </w:pPr>
      <w:r>
        <w:t>KESAV NALLAN</w:t>
      </w:r>
    </w:p>
    <w:p w:rsidR="00965D17" w:rsidRDefault="009B5AC6" w:rsidP="00965D17">
      <w:r>
        <w:t>Herndon, VA 20171</w:t>
      </w:r>
      <w:r w:rsidR="00965D17">
        <w:t> | </w:t>
      </w:r>
      <w:r>
        <w:t>719-243-8972</w:t>
      </w:r>
      <w:r w:rsidR="00965D17">
        <w:t> | </w:t>
      </w:r>
      <w:r>
        <w:t>kesav.java@gmail.com</w:t>
      </w:r>
    </w:p>
    <w:p w:rsidR="00965D17" w:rsidRPr="00005FAA" w:rsidRDefault="00F01FA5" w:rsidP="00965D17">
      <w:pPr>
        <w:pStyle w:val="Date"/>
      </w:pPr>
      <w:sdt>
        <w:sdtPr>
          <w:alias w:val="Date:"/>
          <w:tag w:val="Date:"/>
          <w:id w:val="273684408"/>
          <w:placeholder>
            <w:docPart w:val="7E3DB55F7C824DE9A79ACDCE4F757795"/>
          </w:placeholder>
          <w:temporary/>
          <w:showingPlcHdr/>
          <w15:appearance w15:val="hidden"/>
        </w:sdtPr>
        <w:sdtEndPr/>
        <w:sdtContent>
          <w:r w:rsidR="00965D17">
            <w:t>Date</w:t>
          </w:r>
        </w:sdtContent>
      </w:sdt>
      <w:r w:rsidR="009B5AC6">
        <w:t xml:space="preserve"> 12/20/17</w:t>
      </w:r>
    </w:p>
    <w:p w:rsidR="00965D17" w:rsidRDefault="00F01FA5" w:rsidP="00965D17">
      <w:pPr>
        <w:pStyle w:val="Address"/>
      </w:pPr>
      <w:sdt>
        <w:sdtPr>
          <w:alias w:val="Recipient Name:"/>
          <w:tag w:val="Recipient Name:"/>
          <w:id w:val="329652792"/>
          <w:placeholder>
            <w:docPart w:val="9EF4F9C1FF584B0090DF3D88140F676D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CC4312">
            <w:t>TR</w:t>
          </w:r>
        </w:sdtContent>
      </w:sdt>
      <w:r w:rsidR="009B5AC6">
        <w:t xml:space="preserve"> Convergent</w:t>
      </w:r>
    </w:p>
    <w:sdt>
      <w:sdtPr>
        <w:alias w:val="Title:"/>
        <w:tag w:val="Title:"/>
        <w:id w:val="-430813493"/>
        <w:placeholder>
          <w:docPart w:val="9AE61C4B5BB349E8A6FBA81F3252012C"/>
        </w:placeholder>
        <w:temporary/>
        <w:showingPlcHdr/>
        <w15:appearance w15:val="hidden"/>
      </w:sdtPr>
      <w:sdtEndPr/>
      <w:sdtContent>
        <w:p w:rsidR="0076387D" w:rsidRDefault="0076387D" w:rsidP="0076387D">
          <w:pPr>
            <w:pStyle w:val="Address"/>
          </w:pPr>
          <w:r>
            <w:t>Title</w:t>
          </w:r>
        </w:p>
      </w:sdtContent>
    </w:sdt>
    <w:p w:rsidR="0076387D" w:rsidRDefault="00F01FA5" w:rsidP="0076387D">
      <w:pPr>
        <w:pStyle w:val="Address"/>
      </w:pPr>
      <w:sdt>
        <w:sdtPr>
          <w:alias w:val="Company:"/>
          <w:tag w:val="Company:"/>
          <w:id w:val="-1905982025"/>
          <w:placeholder>
            <w:docPart w:val="17FD30DF8C684DCDBC9C410F6DB4768D"/>
          </w:placeholder>
          <w:temporary/>
          <w:showingPlcHdr/>
          <w15:appearance w15:val="hidden"/>
        </w:sdtPr>
        <w:sdtEndPr/>
        <w:sdtContent>
          <w:bookmarkStart w:id="0" w:name="_GoBack"/>
          <w:r w:rsidR="0076387D">
            <w:t>Company</w:t>
          </w:r>
          <w:bookmarkEnd w:id="0"/>
        </w:sdtContent>
      </w:sdt>
    </w:p>
    <w:p w:rsidR="00965D17" w:rsidRDefault="00F01FA5" w:rsidP="0076387D">
      <w:pPr>
        <w:pStyle w:val="Address"/>
      </w:pPr>
      <w:sdt>
        <w:sdtPr>
          <w:alias w:val="Address, City, ST ZIP Code:"/>
          <w:tag w:val="Address, City, ST ZIP Code:"/>
          <w:id w:val="1366563885"/>
          <w:placeholder>
            <w:docPart w:val="0438402AEC144E828041BA780BA13E35"/>
          </w:placeholder>
          <w:temporary/>
          <w:showingPlcHdr/>
          <w15:appearance w15:val="hidden"/>
        </w:sdtPr>
        <w:sdtEndPr/>
        <w:sdtContent>
          <w:r w:rsidR="00965D17">
            <w:t>Address</w:t>
          </w:r>
          <w:r w:rsidR="00965D17">
            <w:br/>
            <w:t>City, ST  ZIP Code</w:t>
          </w:r>
        </w:sdtContent>
      </w:sdt>
    </w:p>
    <w:p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B4C03819701041A5A9006ECF5041F734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CC4312">
            <w:t>TR</w:t>
          </w:r>
        </w:sdtContent>
      </w:sdt>
      <w:r>
        <w:t>:</w:t>
      </w:r>
    </w:p>
    <w:p w:rsidR="00965D17" w:rsidRDefault="009D78C6" w:rsidP="009D78C6">
      <w:r>
        <w:t xml:space="preserve">I am interested in the Java Developers position, as advertised in Indeed. I am currently working at GSA as a Sr. Java developer. I believe that the skills and experience I have gained at this position make me an ideal </w:t>
      </w:r>
      <w:r w:rsidR="00C90EDD">
        <w:t>candidate</w:t>
      </w:r>
      <w:r>
        <w:t xml:space="preserve"> for the job of Java position </w:t>
      </w:r>
    </w:p>
    <w:p w:rsidR="009D78C6" w:rsidRDefault="009D78C6" w:rsidP="009D78C6">
      <w:r>
        <w:t>As a java developer I have developed strong programming, testing and documentation skills.</w:t>
      </w:r>
    </w:p>
    <w:p w:rsidR="00965D17" w:rsidRDefault="00F01FA5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8C725CE4E68A4C9983293667E0856950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485068FA1CAB4A4EA206D588B8A34E3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302A2C" w:rsidRPr="00302A2C" w:rsidRDefault="009B5AC6" w:rsidP="00302A2C">
          <w:pPr>
            <w:pStyle w:val="Signature"/>
          </w:pPr>
          <w:r>
            <w:t>Kesav Nallan</w:t>
          </w:r>
        </w:p>
      </w:sdtContent>
    </w:sdt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FA5" w:rsidRDefault="00F01FA5">
      <w:pPr>
        <w:spacing w:after="0"/>
      </w:pPr>
      <w:r>
        <w:separator/>
      </w:r>
    </w:p>
  </w:endnote>
  <w:endnote w:type="continuationSeparator" w:id="0">
    <w:p w:rsidR="00F01FA5" w:rsidRDefault="00F01F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FA5" w:rsidRDefault="00F01FA5">
      <w:pPr>
        <w:spacing w:after="0"/>
      </w:pPr>
      <w:r>
        <w:separator/>
      </w:r>
    </w:p>
  </w:footnote>
  <w:footnote w:type="continuationSeparator" w:id="0">
    <w:p w:rsidR="00F01FA5" w:rsidRDefault="00F01F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C6"/>
    <w:rsid w:val="000D5AB1"/>
    <w:rsid w:val="002045EB"/>
    <w:rsid w:val="00293B83"/>
    <w:rsid w:val="00302A2C"/>
    <w:rsid w:val="00381669"/>
    <w:rsid w:val="0052105A"/>
    <w:rsid w:val="00673C35"/>
    <w:rsid w:val="006A3CE7"/>
    <w:rsid w:val="0076387D"/>
    <w:rsid w:val="008F15C5"/>
    <w:rsid w:val="00965D17"/>
    <w:rsid w:val="009B5AC6"/>
    <w:rsid w:val="009D78C6"/>
    <w:rsid w:val="00A27383"/>
    <w:rsid w:val="00A736B0"/>
    <w:rsid w:val="00AE364D"/>
    <w:rsid w:val="00C83E3C"/>
    <w:rsid w:val="00C90EDD"/>
    <w:rsid w:val="00CC4312"/>
    <w:rsid w:val="00D02A74"/>
    <w:rsid w:val="00D905F1"/>
    <w:rsid w:val="00DF56DD"/>
    <w:rsid w:val="00F0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4535"/>
  <w15:chartTrackingRefBased/>
  <w15:docId w15:val="{26C98A07-3AFA-4E6C-8D09-B5E551D9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savi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3DB55F7C824DE9A79ACDCE4F757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1851A-877B-4A19-8E27-06241458D859}"/>
      </w:docPartPr>
      <w:docPartBody>
        <w:p w:rsidR="00006B3A" w:rsidRDefault="00A31C88">
          <w:pPr>
            <w:pStyle w:val="7E3DB55F7C824DE9A79ACDCE4F757795"/>
          </w:pPr>
          <w:r>
            <w:t>Date</w:t>
          </w:r>
        </w:p>
      </w:docPartBody>
    </w:docPart>
    <w:docPart>
      <w:docPartPr>
        <w:name w:val="9EF4F9C1FF584B0090DF3D88140F6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217F0-5A95-4DFC-899C-A3A236E8BD20}"/>
      </w:docPartPr>
      <w:docPartBody>
        <w:p w:rsidR="00006B3A" w:rsidRDefault="00A31C88">
          <w:pPr>
            <w:pStyle w:val="9EF4F9C1FF584B0090DF3D88140F676D"/>
          </w:pPr>
          <w:r>
            <w:t>Recipient Name</w:t>
          </w:r>
        </w:p>
      </w:docPartBody>
    </w:docPart>
    <w:docPart>
      <w:docPartPr>
        <w:name w:val="9AE61C4B5BB349E8A6FBA81F3252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9A3A1-BCD2-446C-880F-ED153DDD6B63}"/>
      </w:docPartPr>
      <w:docPartBody>
        <w:p w:rsidR="00006B3A" w:rsidRDefault="00A31C88">
          <w:pPr>
            <w:pStyle w:val="9AE61C4B5BB349E8A6FBA81F3252012C"/>
          </w:pPr>
          <w:r>
            <w:t>Title</w:t>
          </w:r>
        </w:p>
      </w:docPartBody>
    </w:docPart>
    <w:docPart>
      <w:docPartPr>
        <w:name w:val="17FD30DF8C684DCDBC9C410F6DB47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CC70-C011-4820-BCA0-DE235D7C9F93}"/>
      </w:docPartPr>
      <w:docPartBody>
        <w:p w:rsidR="00006B3A" w:rsidRDefault="00A31C88">
          <w:pPr>
            <w:pStyle w:val="17FD30DF8C684DCDBC9C410F6DB4768D"/>
          </w:pPr>
          <w:r>
            <w:t>Company</w:t>
          </w:r>
        </w:p>
      </w:docPartBody>
    </w:docPart>
    <w:docPart>
      <w:docPartPr>
        <w:name w:val="0438402AEC144E828041BA780BA13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A32DA-7B4D-4D0E-BC4A-DAE7343E9E3C}"/>
      </w:docPartPr>
      <w:docPartBody>
        <w:p w:rsidR="00006B3A" w:rsidRDefault="00A31C88">
          <w:pPr>
            <w:pStyle w:val="0438402AEC144E828041BA780BA13E35"/>
          </w:pPr>
          <w:r>
            <w:t>Address</w:t>
          </w:r>
          <w:r>
            <w:br/>
            <w:t>City, ST  ZIP Code</w:t>
          </w:r>
        </w:p>
      </w:docPartBody>
    </w:docPart>
    <w:docPart>
      <w:docPartPr>
        <w:name w:val="B4C03819701041A5A9006ECF5041F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7104C-D59D-420F-8D2F-254B924666E9}"/>
      </w:docPartPr>
      <w:docPartBody>
        <w:p w:rsidR="00006B3A" w:rsidRDefault="00A31C88">
          <w:pPr>
            <w:pStyle w:val="B4C03819701041A5A9006ECF5041F734"/>
          </w:pPr>
          <w:r>
            <w:t>Recipient Name</w:t>
          </w:r>
        </w:p>
      </w:docPartBody>
    </w:docPart>
    <w:docPart>
      <w:docPartPr>
        <w:name w:val="8C725CE4E68A4C9983293667E0856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B6EDF-9580-45C3-9F88-A23B7F44B99C}"/>
      </w:docPartPr>
      <w:docPartBody>
        <w:p w:rsidR="00006B3A" w:rsidRDefault="00A31C88">
          <w:pPr>
            <w:pStyle w:val="8C725CE4E68A4C9983293667E0856950"/>
          </w:pPr>
          <w:r>
            <w:t>Sincerely</w:t>
          </w:r>
        </w:p>
      </w:docPartBody>
    </w:docPart>
    <w:docPart>
      <w:docPartPr>
        <w:name w:val="485068FA1CAB4A4EA206D588B8A34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DA623-C3FC-407B-B577-C3C660F7A384}"/>
      </w:docPartPr>
      <w:docPartBody>
        <w:p w:rsidR="00006B3A" w:rsidRDefault="00A31C88">
          <w:pPr>
            <w:pStyle w:val="485068FA1CAB4A4EA206D588B8A34E3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88"/>
    <w:rsid w:val="00006B3A"/>
    <w:rsid w:val="00097D94"/>
    <w:rsid w:val="00A3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3BC5F578B0487D8F049619119DFBDF">
    <w:name w:val="B73BC5F578B0487D8F049619119DFBDF"/>
  </w:style>
  <w:style w:type="paragraph" w:customStyle="1" w:styleId="1F668D48584B41B28E8B3322EA6753D2">
    <w:name w:val="1F668D48584B41B28E8B3322EA6753D2"/>
  </w:style>
  <w:style w:type="paragraph" w:customStyle="1" w:styleId="9628ED68145E4E75A1510281D56B60E8">
    <w:name w:val="9628ED68145E4E75A1510281D56B60E8"/>
  </w:style>
  <w:style w:type="paragraph" w:customStyle="1" w:styleId="263E42FBBF074CE69456C045BC612801">
    <w:name w:val="263E42FBBF074CE69456C045BC612801"/>
  </w:style>
  <w:style w:type="paragraph" w:customStyle="1" w:styleId="7E3DB55F7C824DE9A79ACDCE4F757795">
    <w:name w:val="7E3DB55F7C824DE9A79ACDCE4F757795"/>
  </w:style>
  <w:style w:type="paragraph" w:customStyle="1" w:styleId="9EF4F9C1FF584B0090DF3D88140F676D">
    <w:name w:val="9EF4F9C1FF584B0090DF3D88140F676D"/>
  </w:style>
  <w:style w:type="paragraph" w:customStyle="1" w:styleId="9AE61C4B5BB349E8A6FBA81F3252012C">
    <w:name w:val="9AE61C4B5BB349E8A6FBA81F3252012C"/>
  </w:style>
  <w:style w:type="paragraph" w:customStyle="1" w:styleId="17FD30DF8C684DCDBC9C410F6DB4768D">
    <w:name w:val="17FD30DF8C684DCDBC9C410F6DB4768D"/>
  </w:style>
  <w:style w:type="paragraph" w:customStyle="1" w:styleId="0438402AEC144E828041BA780BA13E35">
    <w:name w:val="0438402AEC144E828041BA780BA13E35"/>
  </w:style>
  <w:style w:type="paragraph" w:customStyle="1" w:styleId="B4C03819701041A5A9006ECF5041F734">
    <w:name w:val="B4C03819701041A5A9006ECF5041F734"/>
  </w:style>
  <w:style w:type="paragraph" w:customStyle="1" w:styleId="156823D17D9A4C67B5FD999CAAE8F7CB">
    <w:name w:val="156823D17D9A4C67B5FD999CAAE8F7CB"/>
  </w:style>
  <w:style w:type="paragraph" w:customStyle="1" w:styleId="8C725CE4E68A4C9983293667E0856950">
    <w:name w:val="8C725CE4E68A4C9983293667E0856950"/>
  </w:style>
  <w:style w:type="paragraph" w:customStyle="1" w:styleId="485068FA1CAB4A4EA206D588B8A34E3E">
    <w:name w:val="485068FA1CAB4A4EA206D588B8A34E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TR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10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Kesav Nallan</dc:creator>
  <cp:keywords/>
  <dc:description/>
  <cp:lastModifiedBy>Manasavi</cp:lastModifiedBy>
  <cp:revision>5</cp:revision>
  <dcterms:created xsi:type="dcterms:W3CDTF">2017-12-20T15:44:00Z</dcterms:created>
  <dcterms:modified xsi:type="dcterms:W3CDTF">2017-12-27T20:21:00Z</dcterms:modified>
</cp:coreProperties>
</file>